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2A5F5D99" w14:textId="77777777" w:rsidTr="00C420C8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Enter Your name:"/>
              <w:tag w:val="Enter Your name:"/>
              <w:id w:val="-805319354"/>
              <w:placeholder>
                <w:docPart w:val="37DC90E6C692482995380AB434CE5108"/>
              </w:placeholder>
              <w:temporary/>
              <w:showingPlcHdr/>
              <w15:appearance w15:val="hidden"/>
            </w:sdtPr>
            <w:sdtEndPr/>
            <w:sdtContent>
              <w:p w14:paraId="33C8BEE2" w14:textId="77777777" w:rsidR="00C420C8" w:rsidRPr="005152F2" w:rsidRDefault="00C420C8" w:rsidP="003856C9">
                <w:pPr>
                  <w:pStyle w:val="Heading1"/>
                </w:pPr>
                <w:r>
                  <w:t>Your name</w:t>
                </w:r>
              </w:p>
            </w:sdtContent>
          </w:sdt>
          <w:p w14:paraId="374FBE3E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5353C28" wp14:editId="7651B12E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AEB8EC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94217B5" w14:textId="77777777" w:rsidR="00C420C8" w:rsidRPr="00C420C8" w:rsidRDefault="00F84C84" w:rsidP="00441EB9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8AAC9C7DB1284BF7987F6151D194192D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14:paraId="479443A9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37072C12" wp14:editId="293279D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69CD3A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DF47A1F" w14:textId="77777777" w:rsidR="00C420C8" w:rsidRPr="00C420C8" w:rsidRDefault="00F84C84" w:rsidP="00441EB9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5217D070A40A45B7B573898DB21BF827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14:paraId="46FDB4ED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791C01" wp14:editId="1133FF40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EEBC89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E12D4BF" w14:textId="77777777" w:rsidR="00C420C8" w:rsidRPr="00C420C8" w:rsidRDefault="00F84C84" w:rsidP="00441EB9">
            <w:pPr>
              <w:pStyle w:val="Heading3"/>
            </w:pPr>
            <w:sdt>
              <w:sdtPr>
                <w:alias w:val="Enter linkedin url:"/>
                <w:tag w:val="Enter linkedin url:"/>
                <w:id w:val="-1457020033"/>
                <w:placeholder>
                  <w:docPart w:val="55780D362E8740E699E4D6C639BBFEAC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3CD6D4DE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3786567" w14:textId="77777777" w:rsidR="00C420C8" w:rsidRPr="00441EB9" w:rsidRDefault="00F84C84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Enter Link to other online properties:"/>
                      <w:tag w:val="Enter Link to other online properties:"/>
                      <w:id w:val="522055412"/>
                      <w:placeholder>
                        <w:docPart w:val="3A1E41A6904C4A64BD99F00FCA395AD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C420C8" w:rsidRPr="005152F2" w14:paraId="78435F73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8B1282F" w14:textId="77777777" w:rsidR="00C420C8" w:rsidRDefault="00F84C84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6D3CF784EC442169744F73E4C82399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5F5F5D40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12D3E629" wp14:editId="6631774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625DD87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88959B5" w14:textId="77777777" w:rsidR="00C420C8" w:rsidRDefault="00F84C84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67BBB234DCEE4BD38599AC6EB080736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To get s</w:t>
                      </w:r>
                      <w:r w:rsidR="00C420C8">
                        <w:t>tarted, click placeholder text</w:t>
                      </w:r>
                      <w:r w:rsidR="00C420C8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C420C8" w:rsidRPr="005152F2" w14:paraId="048A54DC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4BB1B1CB" w14:textId="77777777" w:rsidR="00C420C8" w:rsidRDefault="00F84C84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D8A89A230C564B3CBFC20745014B929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7AFE8BB0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12BABEF6" wp14:editId="213C8BC1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130D0A9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78E34050FDEA4C1FAC907F7A1D1D63B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241E211" w14:textId="77777777" w:rsidR="00C420C8" w:rsidRPr="005152F2" w:rsidRDefault="00C420C8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49E6359E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5A6124CB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FA3C2FF" w14:textId="77777777" w:rsidR="00C420C8" w:rsidRPr="005152F2" w:rsidRDefault="00F84C84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170C15BCFB64A82BE879263596DE3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687C66E2" w14:textId="77777777" w:rsidR="00C420C8" w:rsidRPr="0043426C" w:rsidRDefault="00F84C84" w:rsidP="002B3890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287256568"/>
                      <w:placeholder>
                        <w:docPart w:val="5DB567EF2A8E4F239A39C285B83F58F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Title/Company</w:t>
                      </w:r>
                    </w:sdtContent>
                  </w:sdt>
                </w:p>
                <w:p w14:paraId="0783D96D" w14:textId="77777777" w:rsidR="00C420C8" w:rsidRPr="005152F2" w:rsidRDefault="00F84C84" w:rsidP="008F6337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1914612906"/>
                      <w:placeholder>
                        <w:docPart w:val="3D2C196224374802989875394D0645E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1298186089"/>
                      <w:placeholder>
                        <w:docPart w:val="A698BBFD688F4AD3B58272C11DC4D45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CCD4B6F68957467CAA6223679B0B5AD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838DE99" w14:textId="77777777" w:rsidR="00C420C8" w:rsidRDefault="00C420C8" w:rsidP="008F6337">
                      <w:r w:rsidRPr="007B2F5C">
                        <w:t>Summarize your key responsibilities, leadership, and most stellar accomplishments.</w:t>
                      </w:r>
                      <w:r>
                        <w:t xml:space="preserve"> </w:t>
                      </w:r>
                      <w:r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 2:"/>
                    <w:tag w:val="Enter job title and company 2:"/>
                    <w:id w:val="1612239417"/>
                    <w:placeholder>
                      <w:docPart w:val="898D451470FF4A168B175387F5A9F78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8C06FAB" w14:textId="77777777" w:rsidR="00C420C8" w:rsidRPr="0043426C" w:rsidRDefault="00C420C8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p w14:paraId="3988D607" w14:textId="77777777" w:rsidR="00C420C8" w:rsidRDefault="00F84C84" w:rsidP="00F91A9C">
                  <w:pPr>
                    <w:pStyle w:val="Heading5"/>
                  </w:pPr>
                  <w:sdt>
                    <w:sdtPr>
                      <w:alias w:val="Enter Dates From for employment 2:"/>
                      <w:tag w:val="Enter Dates From for employment 2:"/>
                      <w:id w:val="-981693949"/>
                      <w:placeholder>
                        <w:docPart w:val="9F79F0CD95F1401F894D765E01F0D6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2:"/>
                      <w:tag w:val="Enter Dates To for employment 2:"/>
                      <w:id w:val="-416863388"/>
                      <w:placeholder>
                        <w:docPart w:val="B9B8E9A2EF6944D58CD0436FB93E78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-423336076"/>
                    <w:placeholder>
                      <w:docPart w:val="E70F23040F0C465F961BF8E94EF27DF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1879B64" w14:textId="77777777" w:rsidR="00C420C8" w:rsidRDefault="00C420C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C420C8" w14:paraId="24D48327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BCD54F0" w14:textId="77777777" w:rsidR="00C420C8" w:rsidRPr="005152F2" w:rsidRDefault="00F84C84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74A7AB91EF44860A538C0B362AC12E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39048B1DB5DA483EBB000BB2DFFC766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F40692E" w14:textId="77777777" w:rsidR="00C420C8" w:rsidRPr="0043426C" w:rsidRDefault="00C420C8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-741416646"/>
                    <w:placeholder>
                      <w:docPart w:val="3DFE573C3E3F40F89CB3FF905A736AE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50FFC6E" w14:textId="77777777" w:rsidR="00C420C8" w:rsidRPr="005152F2" w:rsidRDefault="00C420C8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2153BF09" w14:textId="77777777" w:rsidR="00C420C8" w:rsidRDefault="00F84C84" w:rsidP="007B2F5C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071C6613065B47B7BFA1FDDC1E9E69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C420C8" w14:paraId="6A42C6D8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07B84291" w14:textId="77777777" w:rsidR="00C420C8" w:rsidRPr="005152F2" w:rsidRDefault="00F84C84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358C727D45D54F92A5BD6551585C5B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0107805B4538414BA74BFA3E75C0888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2DE6E85" w14:textId="77777777" w:rsidR="00C420C8" w:rsidRDefault="00C420C8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1ED34734" w14:textId="77777777" w:rsidR="00C420C8" w:rsidRPr="005152F2" w:rsidRDefault="00C420C8" w:rsidP="003856C9"/>
        </w:tc>
      </w:tr>
    </w:tbl>
    <w:p w14:paraId="279689E7" w14:textId="77777777"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B8CD2" w14:textId="77777777" w:rsidR="00F84C84" w:rsidRDefault="00F84C84" w:rsidP="003856C9">
      <w:pPr>
        <w:spacing w:after="0" w:line="240" w:lineRule="auto"/>
      </w:pPr>
      <w:r>
        <w:separator/>
      </w:r>
    </w:p>
  </w:endnote>
  <w:endnote w:type="continuationSeparator" w:id="0">
    <w:p w14:paraId="65653C81" w14:textId="77777777" w:rsidR="00F84C84" w:rsidRDefault="00F84C8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EE55B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480B8FE" wp14:editId="7945AC4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47D81B7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A6625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E5B6308" wp14:editId="22F3186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F89167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A4148" w14:textId="77777777" w:rsidR="00F84C84" w:rsidRDefault="00F84C84" w:rsidP="003856C9">
      <w:pPr>
        <w:spacing w:after="0" w:line="240" w:lineRule="auto"/>
      </w:pPr>
      <w:r>
        <w:separator/>
      </w:r>
    </w:p>
  </w:footnote>
  <w:footnote w:type="continuationSeparator" w:id="0">
    <w:p w14:paraId="5E1E8FCF" w14:textId="77777777" w:rsidR="00F84C84" w:rsidRDefault="00F84C8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A05C8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0355B5E" wp14:editId="59FEF16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1FCF96C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DE936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F029D8" wp14:editId="1882008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B7D6D7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84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84C84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FE5A6"/>
  <w15:chartTrackingRefBased/>
  <w15:docId w15:val="{085509A7-5A16-4C3C-9C32-33B51C99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gl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DC90E6C692482995380AB434CE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0ED7B-FF20-4D0F-83E9-452F34FC9F0F}"/>
      </w:docPartPr>
      <w:docPartBody>
        <w:p w:rsidR="00000000" w:rsidRDefault="00913AB6">
          <w:pPr>
            <w:pStyle w:val="37DC90E6C692482995380AB434CE5108"/>
          </w:pPr>
          <w:r>
            <w:t>Your name</w:t>
          </w:r>
        </w:p>
      </w:docPartBody>
    </w:docPart>
    <w:docPart>
      <w:docPartPr>
        <w:name w:val="8AAC9C7DB1284BF7987F6151D1941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F0456-17E6-4D85-B9FE-6BCC97349A95}"/>
      </w:docPartPr>
      <w:docPartBody>
        <w:p w:rsidR="00000000" w:rsidRDefault="00913AB6">
          <w:pPr>
            <w:pStyle w:val="8AAC9C7DB1284BF7987F6151D194192D"/>
          </w:pPr>
          <w:r w:rsidRPr="005152F2">
            <w:t>Email</w:t>
          </w:r>
        </w:p>
      </w:docPartBody>
    </w:docPart>
    <w:docPart>
      <w:docPartPr>
        <w:name w:val="5217D070A40A45B7B573898DB21BF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C596D-01ED-4EA4-8764-1E49E045F467}"/>
      </w:docPartPr>
      <w:docPartBody>
        <w:p w:rsidR="00000000" w:rsidRDefault="00913AB6">
          <w:pPr>
            <w:pStyle w:val="5217D070A40A45B7B573898DB21BF827"/>
          </w:pPr>
          <w:r w:rsidRPr="005152F2">
            <w:t>Telephone</w:t>
          </w:r>
        </w:p>
      </w:docPartBody>
    </w:docPart>
    <w:docPart>
      <w:docPartPr>
        <w:name w:val="55780D362E8740E699E4D6C639BBF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F3358-FBC3-48D4-A9A2-316AB8ACBAF9}"/>
      </w:docPartPr>
      <w:docPartBody>
        <w:p w:rsidR="00000000" w:rsidRDefault="00913AB6">
          <w:pPr>
            <w:pStyle w:val="55780D362E8740E699E4D6C639BBFEAC"/>
          </w:pPr>
          <w:r w:rsidRPr="003053D9">
            <w:t>LinkedIn URL</w:t>
          </w:r>
        </w:p>
      </w:docPartBody>
    </w:docPart>
    <w:docPart>
      <w:docPartPr>
        <w:name w:val="3A1E41A6904C4A64BD99F00FCA395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6B04E-47C3-462D-96A4-00671B465125}"/>
      </w:docPartPr>
      <w:docPartBody>
        <w:p w:rsidR="00000000" w:rsidRDefault="00913AB6">
          <w:pPr>
            <w:pStyle w:val="3A1E41A6904C4A64BD99F00FCA395AD4"/>
          </w:pPr>
          <w:r w:rsidRPr="005152F2">
            <w:t>Link to other online properties: Portfolio/Website/Blog</w:t>
          </w:r>
        </w:p>
      </w:docPartBody>
    </w:docPart>
    <w:docPart>
      <w:docPartPr>
        <w:name w:val="16D3CF784EC442169744F73E4C823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482C4-AF35-48D3-A8DF-1EBBA5F0C5C5}"/>
      </w:docPartPr>
      <w:docPartBody>
        <w:p w:rsidR="00000000" w:rsidRDefault="00913AB6">
          <w:pPr>
            <w:pStyle w:val="16D3CF784EC442169744F73E4C823996"/>
          </w:pPr>
          <w:r>
            <w:t>Objective</w:t>
          </w:r>
        </w:p>
      </w:docPartBody>
    </w:docPart>
    <w:docPart>
      <w:docPartPr>
        <w:name w:val="67BBB234DCEE4BD38599AC6EB0807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E8C0-3184-4D87-87F0-A52CF68CD0F0}"/>
      </w:docPartPr>
      <w:docPartBody>
        <w:p w:rsidR="00000000" w:rsidRDefault="00913AB6">
          <w:pPr>
            <w:pStyle w:val="67BBB234DCEE4BD38599AC6EB080736C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D8A89A230C564B3CBFC20745014B9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FF098-A0EE-4A7E-A927-70054975355D}"/>
      </w:docPartPr>
      <w:docPartBody>
        <w:p w:rsidR="00000000" w:rsidRDefault="00913AB6">
          <w:pPr>
            <w:pStyle w:val="D8A89A230C564B3CBFC20745014B9296"/>
          </w:pPr>
          <w:r>
            <w:t>Skills</w:t>
          </w:r>
        </w:p>
      </w:docPartBody>
    </w:docPart>
    <w:docPart>
      <w:docPartPr>
        <w:name w:val="78E34050FDEA4C1FAC907F7A1D1D6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5A057-97F1-41D8-9ED5-DD3472450455}"/>
      </w:docPartPr>
      <w:docPartBody>
        <w:p w:rsidR="00000000" w:rsidRDefault="00913AB6">
          <w:pPr>
            <w:pStyle w:val="78E34050FDEA4C1FAC907F7A1D1D63B9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B170C15BCFB64A82BE879263596DE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3BDA3-E082-40C1-8724-05E0F7CE3A59}"/>
      </w:docPartPr>
      <w:docPartBody>
        <w:p w:rsidR="00000000" w:rsidRDefault="00913AB6">
          <w:pPr>
            <w:pStyle w:val="B170C15BCFB64A82BE879263596DE3C3"/>
          </w:pPr>
          <w:r w:rsidRPr="005152F2">
            <w:t>Experience</w:t>
          </w:r>
        </w:p>
      </w:docPartBody>
    </w:docPart>
    <w:docPart>
      <w:docPartPr>
        <w:name w:val="5DB567EF2A8E4F239A39C285B83F5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89A9E-7DF7-4E1F-AEB5-E3EF6A5DFCBE}"/>
      </w:docPartPr>
      <w:docPartBody>
        <w:p w:rsidR="00000000" w:rsidRDefault="00913AB6">
          <w:pPr>
            <w:pStyle w:val="5DB567EF2A8E4F239A39C285B83F58FC"/>
          </w:pPr>
          <w:r w:rsidRPr="0043426C">
            <w:t>Job Title/Company</w:t>
          </w:r>
        </w:p>
      </w:docPartBody>
    </w:docPart>
    <w:docPart>
      <w:docPartPr>
        <w:name w:val="3D2C196224374802989875394D064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912A1-98C0-4A84-A671-F8EDA3EDE683}"/>
      </w:docPartPr>
      <w:docPartBody>
        <w:p w:rsidR="00000000" w:rsidRDefault="00913AB6">
          <w:pPr>
            <w:pStyle w:val="3D2C196224374802989875394D0645E3"/>
          </w:pPr>
          <w:r>
            <w:t>Dates From</w:t>
          </w:r>
        </w:p>
      </w:docPartBody>
    </w:docPart>
    <w:docPart>
      <w:docPartPr>
        <w:name w:val="A698BBFD688F4AD3B58272C11DC4D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FF02E-C5D3-47DE-920E-A3FB71B9357B}"/>
      </w:docPartPr>
      <w:docPartBody>
        <w:p w:rsidR="00000000" w:rsidRDefault="00913AB6">
          <w:pPr>
            <w:pStyle w:val="A698BBFD688F4AD3B58272C11DC4D45F"/>
          </w:pPr>
          <w:r>
            <w:t>To</w:t>
          </w:r>
        </w:p>
      </w:docPartBody>
    </w:docPart>
    <w:docPart>
      <w:docPartPr>
        <w:name w:val="CCD4B6F68957467CAA6223679B0B5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11C8F-EEA1-4B39-9122-6B157F4CF74C}"/>
      </w:docPartPr>
      <w:docPartBody>
        <w:p w:rsidR="00000000" w:rsidRDefault="00913AB6">
          <w:pPr>
            <w:pStyle w:val="CCD4B6F68957467CAA6223679B0B5AD6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898D451470FF4A168B175387F5A9F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C263B-937C-4087-A07D-39C9C2656A3D}"/>
      </w:docPartPr>
      <w:docPartBody>
        <w:p w:rsidR="00000000" w:rsidRDefault="00913AB6">
          <w:pPr>
            <w:pStyle w:val="898D451470FF4A168B175387F5A9F78D"/>
          </w:pPr>
          <w:r w:rsidRPr="0043426C">
            <w:t>Job Title/Company</w:t>
          </w:r>
        </w:p>
      </w:docPartBody>
    </w:docPart>
    <w:docPart>
      <w:docPartPr>
        <w:name w:val="9F79F0CD95F1401F894D765E01F0D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673A4-ABCB-4050-A3BA-8C56B4FCC2B4}"/>
      </w:docPartPr>
      <w:docPartBody>
        <w:p w:rsidR="00000000" w:rsidRDefault="00913AB6">
          <w:pPr>
            <w:pStyle w:val="9F79F0CD95F1401F894D765E01F0D645"/>
          </w:pPr>
          <w:r>
            <w:t>Dates From</w:t>
          </w:r>
        </w:p>
      </w:docPartBody>
    </w:docPart>
    <w:docPart>
      <w:docPartPr>
        <w:name w:val="B9B8E9A2EF6944D58CD0436FB93E7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B3682-1D8C-45D3-AB5A-32F09720FFDB}"/>
      </w:docPartPr>
      <w:docPartBody>
        <w:p w:rsidR="00000000" w:rsidRDefault="00913AB6">
          <w:pPr>
            <w:pStyle w:val="B9B8E9A2EF6944D58CD0436FB93E785B"/>
          </w:pPr>
          <w:r>
            <w:t>To</w:t>
          </w:r>
        </w:p>
      </w:docPartBody>
    </w:docPart>
    <w:docPart>
      <w:docPartPr>
        <w:name w:val="E70F23040F0C465F961BF8E94EF27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2D833-AFFB-48C2-9A2C-0F45C20CD789}"/>
      </w:docPartPr>
      <w:docPartBody>
        <w:p w:rsidR="00000000" w:rsidRDefault="00913AB6">
          <w:pPr>
            <w:pStyle w:val="E70F23040F0C465F961BF8E94EF27DF0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874A7AB91EF44860A538C0B362AC1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56DAA-37C3-4629-8262-34ED8CB4C598}"/>
      </w:docPartPr>
      <w:docPartBody>
        <w:p w:rsidR="00000000" w:rsidRDefault="00913AB6">
          <w:pPr>
            <w:pStyle w:val="874A7AB91EF44860A538C0B362AC12E8"/>
          </w:pPr>
          <w:r w:rsidRPr="005152F2">
            <w:t>Education</w:t>
          </w:r>
        </w:p>
      </w:docPartBody>
    </w:docPart>
    <w:docPart>
      <w:docPartPr>
        <w:name w:val="39048B1DB5DA483EBB000BB2DFFC7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25ECE-8781-4207-89D0-AD7B6B3DEADF}"/>
      </w:docPartPr>
      <w:docPartBody>
        <w:p w:rsidR="00000000" w:rsidRDefault="00913AB6">
          <w:pPr>
            <w:pStyle w:val="39048B1DB5DA483EBB000BB2DFFC7664"/>
          </w:pPr>
          <w:r w:rsidRPr="0043426C">
            <w:t>Degree / Date Earned</w:t>
          </w:r>
        </w:p>
      </w:docPartBody>
    </w:docPart>
    <w:docPart>
      <w:docPartPr>
        <w:name w:val="3DFE573C3E3F40F89CB3FF905A736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04322-4813-4DA7-A215-774B57950B7E}"/>
      </w:docPartPr>
      <w:docPartBody>
        <w:p w:rsidR="00000000" w:rsidRDefault="00913AB6">
          <w:pPr>
            <w:pStyle w:val="3DFE573C3E3F40F89CB3FF905A736AE8"/>
          </w:pPr>
          <w:r w:rsidRPr="005152F2">
            <w:t>School</w:t>
          </w:r>
        </w:p>
      </w:docPartBody>
    </w:docPart>
    <w:docPart>
      <w:docPartPr>
        <w:name w:val="071C6613065B47B7BFA1FDDC1E9E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D9992-F789-4B20-8270-F89E1301D048}"/>
      </w:docPartPr>
      <w:docPartBody>
        <w:p w:rsidR="00000000" w:rsidRDefault="00913AB6">
          <w:pPr>
            <w:pStyle w:val="071C6613065B47B7BFA1FDDC1E9E69C0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358C727D45D54F92A5BD6551585C5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CAC39-0F46-4671-98A6-FD544EA1825E}"/>
      </w:docPartPr>
      <w:docPartBody>
        <w:p w:rsidR="00000000" w:rsidRDefault="00913AB6">
          <w:pPr>
            <w:pStyle w:val="358C727D45D54F92A5BD6551585C5B8E"/>
          </w:pPr>
          <w:r w:rsidRPr="005152F2">
            <w:t>Volunteer Experience or Leadership</w:t>
          </w:r>
        </w:p>
      </w:docPartBody>
    </w:docPart>
    <w:docPart>
      <w:docPartPr>
        <w:name w:val="0107805B4538414BA74BFA3E75C08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A1447-C12B-48A4-BC46-3124A2A25F66}"/>
      </w:docPartPr>
      <w:docPartBody>
        <w:p w:rsidR="00000000" w:rsidRDefault="00913AB6">
          <w:pPr>
            <w:pStyle w:val="0107805B4538414BA74BFA3E75C08889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DC90E6C692482995380AB434CE5108">
    <w:name w:val="37DC90E6C692482995380AB434CE5108"/>
  </w:style>
  <w:style w:type="paragraph" w:customStyle="1" w:styleId="8AAC9C7DB1284BF7987F6151D194192D">
    <w:name w:val="8AAC9C7DB1284BF7987F6151D194192D"/>
  </w:style>
  <w:style w:type="paragraph" w:customStyle="1" w:styleId="5217D070A40A45B7B573898DB21BF827">
    <w:name w:val="5217D070A40A45B7B573898DB21BF827"/>
  </w:style>
  <w:style w:type="paragraph" w:customStyle="1" w:styleId="55780D362E8740E699E4D6C639BBFEAC">
    <w:name w:val="55780D362E8740E699E4D6C639BBFEAC"/>
  </w:style>
  <w:style w:type="paragraph" w:customStyle="1" w:styleId="3A1E41A6904C4A64BD99F00FCA395AD4">
    <w:name w:val="3A1E41A6904C4A64BD99F00FCA395AD4"/>
  </w:style>
  <w:style w:type="paragraph" w:customStyle="1" w:styleId="16D3CF784EC442169744F73E4C823996">
    <w:name w:val="16D3CF784EC442169744F73E4C823996"/>
  </w:style>
  <w:style w:type="paragraph" w:customStyle="1" w:styleId="67BBB234DCEE4BD38599AC6EB080736C">
    <w:name w:val="67BBB234DCEE4BD38599AC6EB080736C"/>
  </w:style>
  <w:style w:type="paragraph" w:customStyle="1" w:styleId="D8A89A230C564B3CBFC20745014B9296">
    <w:name w:val="D8A89A230C564B3CBFC20745014B9296"/>
  </w:style>
  <w:style w:type="paragraph" w:customStyle="1" w:styleId="78E34050FDEA4C1FAC907F7A1D1D63B9">
    <w:name w:val="78E34050FDEA4C1FAC907F7A1D1D63B9"/>
  </w:style>
  <w:style w:type="paragraph" w:customStyle="1" w:styleId="B170C15BCFB64A82BE879263596DE3C3">
    <w:name w:val="B170C15BCFB64A82BE879263596DE3C3"/>
  </w:style>
  <w:style w:type="paragraph" w:customStyle="1" w:styleId="5DB567EF2A8E4F239A39C285B83F58FC">
    <w:name w:val="5DB567EF2A8E4F239A39C285B83F58FC"/>
  </w:style>
  <w:style w:type="paragraph" w:customStyle="1" w:styleId="3D2C196224374802989875394D0645E3">
    <w:name w:val="3D2C196224374802989875394D0645E3"/>
  </w:style>
  <w:style w:type="paragraph" w:customStyle="1" w:styleId="A698BBFD688F4AD3B58272C11DC4D45F">
    <w:name w:val="A698BBFD688F4AD3B58272C11DC4D45F"/>
  </w:style>
  <w:style w:type="paragraph" w:customStyle="1" w:styleId="CCD4B6F68957467CAA6223679B0B5AD6">
    <w:name w:val="CCD4B6F68957467CAA6223679B0B5AD6"/>
  </w:style>
  <w:style w:type="paragraph" w:customStyle="1" w:styleId="898D451470FF4A168B175387F5A9F78D">
    <w:name w:val="898D451470FF4A168B175387F5A9F78D"/>
  </w:style>
  <w:style w:type="paragraph" w:customStyle="1" w:styleId="9F79F0CD95F1401F894D765E01F0D645">
    <w:name w:val="9F79F0CD95F1401F894D765E01F0D645"/>
  </w:style>
  <w:style w:type="paragraph" w:customStyle="1" w:styleId="B9B8E9A2EF6944D58CD0436FB93E785B">
    <w:name w:val="B9B8E9A2EF6944D58CD0436FB93E785B"/>
  </w:style>
  <w:style w:type="paragraph" w:customStyle="1" w:styleId="E70F23040F0C465F961BF8E94EF27DF0">
    <w:name w:val="E70F23040F0C465F961BF8E94EF27DF0"/>
  </w:style>
  <w:style w:type="paragraph" w:customStyle="1" w:styleId="874A7AB91EF44860A538C0B362AC12E8">
    <w:name w:val="874A7AB91EF44860A538C0B362AC12E8"/>
  </w:style>
  <w:style w:type="paragraph" w:customStyle="1" w:styleId="39048B1DB5DA483EBB000BB2DFFC7664">
    <w:name w:val="39048B1DB5DA483EBB000BB2DFFC7664"/>
  </w:style>
  <w:style w:type="paragraph" w:customStyle="1" w:styleId="3DFE573C3E3F40F89CB3FF905A736AE8">
    <w:name w:val="3DFE573C3E3F40F89CB3FF905A736AE8"/>
  </w:style>
  <w:style w:type="paragraph" w:customStyle="1" w:styleId="071C6613065B47B7BFA1FDDC1E9E69C0">
    <w:name w:val="071C6613065B47B7BFA1FDDC1E9E69C0"/>
  </w:style>
  <w:style w:type="paragraph" w:customStyle="1" w:styleId="358C727D45D54F92A5BD6551585C5B8E">
    <w:name w:val="358C727D45D54F92A5BD6551585C5B8E"/>
  </w:style>
  <w:style w:type="paragraph" w:customStyle="1" w:styleId="0107805B4538414BA74BFA3E75C08889">
    <w:name w:val="0107805B4538414BA74BFA3E75C08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lee</dc:creator>
  <cp:keywords/>
  <dc:description/>
  <cp:lastModifiedBy>leng lee</cp:lastModifiedBy>
  <cp:revision>1</cp:revision>
  <dcterms:created xsi:type="dcterms:W3CDTF">2018-04-11T21:07:00Z</dcterms:created>
  <dcterms:modified xsi:type="dcterms:W3CDTF">2018-04-11T21:08:00Z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